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538E" w:rsidRDefault="00E0538E" w:rsidP="00E0538E"/>
    <w:p w:rsidR="00E0538E" w:rsidRDefault="00E0538E" w:rsidP="00E0538E">
      <w:r>
        <w:t>Living in Taiwan is a wonderful experience. Taiwan is a small island located in Asia. The people here are very nice and helpful. They often smile and try to assist you if you need help. The food in Taiwan is very tasty. You can try many different dishes like dumplings, noodles, and seafood. There are also night markets where you can enjoy many delicious snacks and drinks.</w:t>
      </w:r>
    </w:p>
    <w:p w:rsidR="00E0538E" w:rsidRDefault="00E0538E" w:rsidP="00E0538E"/>
    <w:p w:rsidR="00E0538E" w:rsidRDefault="00E0538E" w:rsidP="00E0538E">
      <w:r>
        <w:t>The weather in Taiwan is mostly warm. In the summer, it can get very hot and humid. In the winter, it is cooler, but not very cold. Sometimes, it rains a lot, so it is good to carry an umbrella. Taiwan has many beautiful places to see. You can visit beaches, climb mountains, and see old temples. One famous place is Taipei 101, which is a very tall building in Taipei. From the top, you can see a great view of the city.</w:t>
      </w:r>
    </w:p>
    <w:p w:rsidR="00E0538E" w:rsidRDefault="00E0538E" w:rsidP="00E0538E"/>
    <w:p w:rsidR="00E0538E" w:rsidRDefault="00E0538E" w:rsidP="00E0538E">
      <w:r>
        <w:t>Living in Taiwan is very convenient. There are many 7-Eleven stores that are open 24 hours a day. You can buy food, drinks, and other items anytime you want. The transportation system is also very good. You can take buses, the MRT (subway), or ride scooters. Many people in Taiwan use scooters because they are quick and easy to ride in the city.</w:t>
      </w:r>
    </w:p>
    <w:p w:rsidR="00E0538E" w:rsidRDefault="00E0538E" w:rsidP="00E0538E"/>
    <w:p w:rsidR="00E0538E" w:rsidRDefault="00E0538E" w:rsidP="00E0538E">
      <w:r>
        <w:t>Learning some Chinese is helpful in Taiwan. Many people speak Chinese, but some can also speak English. If you know a few Chinese words, it will be easier to communicate and buy things. People in Taiwan will appreciate if you try to speak their language.</w:t>
      </w:r>
    </w:p>
    <w:p w:rsidR="00E0538E" w:rsidRDefault="00E0538E" w:rsidP="00E0538E"/>
    <w:p w:rsidR="00E0538E" w:rsidRDefault="00E0538E" w:rsidP="00E0538E">
      <w:r>
        <w:t>For foreigners, living in Taiwan can be a bit different. It might be hard to find your favorite foods from home. But, you can try many new foods and make new friends. Taiwan is a very safe place to live. You can walk outside at night without worrying. Taiwan is a great place to live and experience new things.</w:t>
      </w:r>
    </w:p>
    <w:p w:rsidR="00E0538E" w:rsidRDefault="00E0538E" w:rsidP="00E0538E"/>
    <w:p w:rsidR="00E0538E" w:rsidRDefault="00E0538E" w:rsidP="00E0538E"/>
    <w:p w:rsidR="00E0538E" w:rsidRDefault="00E0538E" w:rsidP="00E0538E"/>
    <w:p w:rsidR="00E0538E" w:rsidRDefault="00E0538E" w:rsidP="00E0538E"/>
    <w:p w:rsidR="00E0538E" w:rsidRDefault="00E0538E" w:rsidP="00E0538E"/>
    <w:p w:rsidR="00FD4DB6" w:rsidRDefault="00FD4DB6"/>
    <w:sectPr w:rsidR="00FD4D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8E"/>
    <w:rsid w:val="00054720"/>
    <w:rsid w:val="00057DFF"/>
    <w:rsid w:val="00065DFC"/>
    <w:rsid w:val="00071F8E"/>
    <w:rsid w:val="000E5E84"/>
    <w:rsid w:val="00104657"/>
    <w:rsid w:val="001077AF"/>
    <w:rsid w:val="00114055"/>
    <w:rsid w:val="001206D8"/>
    <w:rsid w:val="0013431D"/>
    <w:rsid w:val="00153460"/>
    <w:rsid w:val="001A23C3"/>
    <w:rsid w:val="001C7745"/>
    <w:rsid w:val="00205520"/>
    <w:rsid w:val="002423FB"/>
    <w:rsid w:val="00281630"/>
    <w:rsid w:val="00291E96"/>
    <w:rsid w:val="002953E1"/>
    <w:rsid w:val="002A487E"/>
    <w:rsid w:val="002C6631"/>
    <w:rsid w:val="002F6E0E"/>
    <w:rsid w:val="00333E49"/>
    <w:rsid w:val="00371689"/>
    <w:rsid w:val="003B4A75"/>
    <w:rsid w:val="003F0351"/>
    <w:rsid w:val="003F5108"/>
    <w:rsid w:val="00402545"/>
    <w:rsid w:val="00412550"/>
    <w:rsid w:val="00435466"/>
    <w:rsid w:val="0045313E"/>
    <w:rsid w:val="004A4EE7"/>
    <w:rsid w:val="004D2640"/>
    <w:rsid w:val="004F5F15"/>
    <w:rsid w:val="00533F2A"/>
    <w:rsid w:val="005362C8"/>
    <w:rsid w:val="005370B0"/>
    <w:rsid w:val="005534E4"/>
    <w:rsid w:val="00593BD9"/>
    <w:rsid w:val="005950FF"/>
    <w:rsid w:val="005C163C"/>
    <w:rsid w:val="005C5132"/>
    <w:rsid w:val="005D6C3A"/>
    <w:rsid w:val="0062028E"/>
    <w:rsid w:val="006338D7"/>
    <w:rsid w:val="00653314"/>
    <w:rsid w:val="00673C81"/>
    <w:rsid w:val="006921DA"/>
    <w:rsid w:val="006944BC"/>
    <w:rsid w:val="0069743F"/>
    <w:rsid w:val="006A2B3D"/>
    <w:rsid w:val="006A6CD9"/>
    <w:rsid w:val="006B0FCB"/>
    <w:rsid w:val="00713FE4"/>
    <w:rsid w:val="00765E74"/>
    <w:rsid w:val="00775026"/>
    <w:rsid w:val="007B2DAB"/>
    <w:rsid w:val="007B7137"/>
    <w:rsid w:val="00814EA7"/>
    <w:rsid w:val="00815077"/>
    <w:rsid w:val="00830FB3"/>
    <w:rsid w:val="00831D42"/>
    <w:rsid w:val="00867648"/>
    <w:rsid w:val="008926A8"/>
    <w:rsid w:val="008B4EE5"/>
    <w:rsid w:val="0094781A"/>
    <w:rsid w:val="009824FB"/>
    <w:rsid w:val="00992E02"/>
    <w:rsid w:val="009D53B0"/>
    <w:rsid w:val="00A21CF5"/>
    <w:rsid w:val="00A258A7"/>
    <w:rsid w:val="00A43916"/>
    <w:rsid w:val="00A55A88"/>
    <w:rsid w:val="00A73EF3"/>
    <w:rsid w:val="00A86E64"/>
    <w:rsid w:val="00AA6C77"/>
    <w:rsid w:val="00AD64E0"/>
    <w:rsid w:val="00AF7578"/>
    <w:rsid w:val="00B049F7"/>
    <w:rsid w:val="00B04EF8"/>
    <w:rsid w:val="00B05BD8"/>
    <w:rsid w:val="00B22D1C"/>
    <w:rsid w:val="00B53362"/>
    <w:rsid w:val="00B54727"/>
    <w:rsid w:val="00B71524"/>
    <w:rsid w:val="00B85AF6"/>
    <w:rsid w:val="00BD3EF3"/>
    <w:rsid w:val="00C0404C"/>
    <w:rsid w:val="00C22BCE"/>
    <w:rsid w:val="00C25D72"/>
    <w:rsid w:val="00C303E4"/>
    <w:rsid w:val="00C52893"/>
    <w:rsid w:val="00C66DDE"/>
    <w:rsid w:val="00C93E0B"/>
    <w:rsid w:val="00D174B4"/>
    <w:rsid w:val="00DD5B27"/>
    <w:rsid w:val="00E0538E"/>
    <w:rsid w:val="00E71257"/>
    <w:rsid w:val="00E83747"/>
    <w:rsid w:val="00E91377"/>
    <w:rsid w:val="00E93756"/>
    <w:rsid w:val="00E969C7"/>
    <w:rsid w:val="00EF4561"/>
    <w:rsid w:val="00F30DDD"/>
    <w:rsid w:val="00F3125F"/>
    <w:rsid w:val="00FC23A6"/>
    <w:rsid w:val="00FD4DB6"/>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DFA2846"/>
  <w15:chartTrackingRefBased/>
  <w15:docId w15:val="{32826A72-EE8C-D14B-94B2-3B776E7D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38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369">
      <w:bodyDiv w:val="1"/>
      <w:marLeft w:val="0"/>
      <w:marRight w:val="0"/>
      <w:marTop w:val="0"/>
      <w:marBottom w:val="0"/>
      <w:divBdr>
        <w:top w:val="none" w:sz="0" w:space="0" w:color="auto"/>
        <w:left w:val="none" w:sz="0" w:space="0" w:color="auto"/>
        <w:bottom w:val="none" w:sz="0" w:space="0" w:color="auto"/>
        <w:right w:val="none" w:sz="0" w:space="0" w:color="auto"/>
      </w:divBdr>
      <w:divsChild>
        <w:div w:id="1414594833">
          <w:marLeft w:val="0"/>
          <w:marRight w:val="0"/>
          <w:marTop w:val="0"/>
          <w:marBottom w:val="0"/>
          <w:divBdr>
            <w:top w:val="single" w:sz="2" w:space="0" w:color="E3E3E3"/>
            <w:left w:val="single" w:sz="2" w:space="0" w:color="E3E3E3"/>
            <w:bottom w:val="single" w:sz="2" w:space="0" w:color="E3E3E3"/>
            <w:right w:val="single" w:sz="2" w:space="0" w:color="E3E3E3"/>
          </w:divBdr>
          <w:divsChild>
            <w:div w:id="316693659">
              <w:marLeft w:val="0"/>
              <w:marRight w:val="0"/>
              <w:marTop w:val="0"/>
              <w:marBottom w:val="0"/>
              <w:divBdr>
                <w:top w:val="single" w:sz="2" w:space="0" w:color="E3E3E3"/>
                <w:left w:val="single" w:sz="2" w:space="0" w:color="E3E3E3"/>
                <w:bottom w:val="single" w:sz="2" w:space="0" w:color="E3E3E3"/>
                <w:right w:val="single" w:sz="2" w:space="0" w:color="E3E3E3"/>
              </w:divBdr>
              <w:divsChild>
                <w:div w:id="1130396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李彥廷</dc:creator>
  <cp:keywords/>
  <dc:description/>
  <cp:lastModifiedBy>李彥廷</cp:lastModifiedBy>
  <cp:revision>1</cp:revision>
  <dcterms:created xsi:type="dcterms:W3CDTF">2024-06-02T10:54:00Z</dcterms:created>
  <dcterms:modified xsi:type="dcterms:W3CDTF">2024-06-02T10:56:00Z</dcterms:modified>
</cp:coreProperties>
</file>